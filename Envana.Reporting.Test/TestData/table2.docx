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Replace in table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@table@</w:t>
            </w:r>
          </w:p>
        </w:tc>
      </w:tr>
    </w:tbl>
    <w:p>
      <w:pPr>
        <w:pStyle w:val="Normal"/>
        <w:jc w:val="left"/>
        <w:rPr/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S</w:t>
      </w:r>
      <w:r>
        <w:rPr/>
        <w:t>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John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18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Blue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Neils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28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Green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Abdul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22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Black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Walter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19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White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Donald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32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Orange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Replace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in table with formatting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@table@</w:t>
            </w:r>
          </w:p>
        </w:tc>
      </w:tr>
    </w:tbl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John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18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Blue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Neils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28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Green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Abdul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22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Black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Walter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19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White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Donald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Orange</w:t>
            </w:r>
          </w:p>
        </w:tc>
      </w:tr>
    </w:tbl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t xml:space="preserve">Replace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in table with header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@table_header@</w:t>
            </w:r>
          </w:p>
        </w:tc>
      </w:tr>
    </w:tbl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Name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Age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Favourite Color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John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18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Blue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Neils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28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Green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Abdul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22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Black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Walter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19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White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Donald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32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Orange</w:t>
            </w:r>
          </w:p>
        </w:tc>
      </w:tr>
    </w:tbl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</w:r>
    </w:p>
    <w:p>
      <w:pPr>
        <w:pStyle w:val="Normal"/>
        <w:jc w:val="left"/>
        <w:rPr/>
      </w:pPr>
      <w:r>
        <w:rPr/>
        <w:t xml:space="preserve">Replace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in table with header with formatting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@table_header@</w:t>
            </w:r>
          </w:p>
        </w:tc>
      </w:tr>
    </w:tbl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Favourite Color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John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Blue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Neils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Abdul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Walter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White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Donald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Orange</w:t>
            </w:r>
          </w:p>
        </w:tc>
      </w:tr>
    </w:tbl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</w:r>
      <w:r>
        <w:br w:type="page"/>
      </w:r>
    </w:p>
    <w:p>
      <w:pPr>
        <w:pStyle w:val="Normal"/>
        <w:jc w:val="left"/>
        <w:rPr/>
      </w:pPr>
      <w:r>
        <w:rPr/>
        <w:t xml:space="preserve">Replace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in table with header and tags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Normal"/>
              <w:widowControl w:val="false"/>
              <w:jc w:val="left"/>
              <w:rPr>
                <w:color w:val="C9211E"/>
              </w:rPr>
            </w:pPr>
            <w:r>
              <w:rPr>
                <w:color w:val="C9211E"/>
              </w:rPr>
              <w:t>@table_header_tags@</w:t>
            </w:r>
          </w:p>
        </w:tc>
      </w:tr>
    </w:tbl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Name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Age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Favourite Color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John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18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Blue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Neils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28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Green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Abdul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22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Black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Walter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19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White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Donald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32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Orange</w:t>
            </w:r>
          </w:p>
        </w:tc>
      </w:tr>
    </w:tbl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</w:r>
    </w:p>
    <w:p>
      <w:pPr>
        <w:pStyle w:val="Normal"/>
        <w:jc w:val="left"/>
        <w:rPr/>
      </w:pPr>
      <w:r>
        <w:rPr/>
        <w:t xml:space="preserve">Replace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in table with header with formatting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thinThickLargeGap" w:sz="2" w:space="0" w:color="000000"/>
              <w:left w:val="thinThickLargeGap" w:sz="2" w:space="0" w:color="000000"/>
              <w:bottom w:val="thinThickLargeGap" w:sz="2" w:space="0" w:color="000000"/>
              <w:right w:val="thinThickLargeGap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@table_header_tags@</w:t>
            </w:r>
          </w:p>
        </w:tc>
      </w:tr>
    </w:tbl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thinThickLargeGap" w:sz="2" w:space="0" w:color="000000"/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Name</w:t>
            </w:r>
          </w:p>
        </w:tc>
        <w:tc>
          <w:tcPr>
            <w:tcW w:w="3213" w:type="dxa"/>
            <w:tcBorders>
              <w:top w:val="thinThickLargeGap" w:sz="2" w:space="0" w:color="000000"/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Age</w:t>
            </w:r>
          </w:p>
        </w:tc>
        <w:tc>
          <w:tcPr>
            <w:tcW w:w="3213" w:type="dxa"/>
            <w:tcBorders>
              <w:top w:val="thinThickLargeGap" w:sz="2" w:space="0" w:color="000000"/>
              <w:left w:val="thinThickLargeGap" w:sz="2" w:space="0" w:color="000000"/>
              <w:bottom w:val="thinThickLargeGap" w:sz="2" w:space="0" w:color="000000"/>
              <w:right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Favourite Color</w:t>
            </w:r>
          </w:p>
        </w:tc>
      </w:tr>
      <w:tr>
        <w:trPr/>
        <w:tc>
          <w:tcPr>
            <w:tcW w:w="3212" w:type="dxa"/>
            <w:tcBorders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John</w:t>
            </w:r>
          </w:p>
        </w:tc>
        <w:tc>
          <w:tcPr>
            <w:tcW w:w="3213" w:type="dxa"/>
            <w:tcBorders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18</w:t>
            </w:r>
          </w:p>
        </w:tc>
        <w:tc>
          <w:tcPr>
            <w:tcW w:w="3213" w:type="dxa"/>
            <w:tcBorders>
              <w:left w:val="thinThickLargeGap" w:sz="2" w:space="0" w:color="000000"/>
              <w:bottom w:val="thinThickLargeGap" w:sz="2" w:space="0" w:color="000000"/>
              <w:right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Blue</w:t>
            </w:r>
          </w:p>
        </w:tc>
      </w:tr>
      <w:tr>
        <w:trPr/>
        <w:tc>
          <w:tcPr>
            <w:tcW w:w="3212" w:type="dxa"/>
            <w:tcBorders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Neils</w:t>
            </w:r>
          </w:p>
        </w:tc>
        <w:tc>
          <w:tcPr>
            <w:tcW w:w="3213" w:type="dxa"/>
            <w:tcBorders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28</w:t>
            </w:r>
          </w:p>
        </w:tc>
        <w:tc>
          <w:tcPr>
            <w:tcW w:w="3213" w:type="dxa"/>
            <w:tcBorders>
              <w:left w:val="thinThickLargeGap" w:sz="2" w:space="0" w:color="000000"/>
              <w:bottom w:val="thinThickLargeGap" w:sz="2" w:space="0" w:color="000000"/>
              <w:right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Green</w:t>
            </w:r>
          </w:p>
        </w:tc>
      </w:tr>
      <w:tr>
        <w:trPr/>
        <w:tc>
          <w:tcPr>
            <w:tcW w:w="3212" w:type="dxa"/>
            <w:tcBorders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Abdul</w:t>
            </w:r>
          </w:p>
        </w:tc>
        <w:tc>
          <w:tcPr>
            <w:tcW w:w="3213" w:type="dxa"/>
            <w:tcBorders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22</w:t>
            </w:r>
          </w:p>
        </w:tc>
        <w:tc>
          <w:tcPr>
            <w:tcW w:w="3213" w:type="dxa"/>
            <w:tcBorders>
              <w:left w:val="thinThickLargeGap" w:sz="2" w:space="0" w:color="000000"/>
              <w:bottom w:val="thinThickLargeGap" w:sz="2" w:space="0" w:color="000000"/>
              <w:right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Black</w:t>
            </w:r>
          </w:p>
        </w:tc>
      </w:tr>
      <w:tr>
        <w:trPr/>
        <w:tc>
          <w:tcPr>
            <w:tcW w:w="3212" w:type="dxa"/>
            <w:tcBorders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Walter</w:t>
            </w:r>
          </w:p>
        </w:tc>
        <w:tc>
          <w:tcPr>
            <w:tcW w:w="3213" w:type="dxa"/>
            <w:tcBorders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19</w:t>
            </w:r>
          </w:p>
        </w:tc>
        <w:tc>
          <w:tcPr>
            <w:tcW w:w="3213" w:type="dxa"/>
            <w:tcBorders>
              <w:left w:val="thinThickLargeGap" w:sz="2" w:space="0" w:color="000000"/>
              <w:bottom w:val="thinThickLargeGap" w:sz="2" w:space="0" w:color="000000"/>
              <w:right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White</w:t>
            </w:r>
          </w:p>
        </w:tc>
      </w:tr>
      <w:tr>
        <w:trPr/>
        <w:tc>
          <w:tcPr>
            <w:tcW w:w="3212" w:type="dxa"/>
            <w:tcBorders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Donald</w:t>
            </w:r>
          </w:p>
        </w:tc>
        <w:tc>
          <w:tcPr>
            <w:tcW w:w="3213" w:type="dxa"/>
            <w:tcBorders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32</w:t>
            </w:r>
          </w:p>
        </w:tc>
        <w:tc>
          <w:tcPr>
            <w:tcW w:w="3213" w:type="dxa"/>
            <w:tcBorders>
              <w:left w:val="thinThickLargeGap" w:sz="2" w:space="0" w:color="000000"/>
              <w:bottom w:val="thinThickLargeGap" w:sz="2" w:space="0" w:color="000000"/>
              <w:right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color w:val="00A933"/>
                <w:sz w:val="26"/>
                <w:szCs w:val="26"/>
              </w:rPr>
              <w:t>Orange</w:t>
            </w:r>
          </w:p>
        </w:tc>
      </w:tr>
    </w:tbl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</w:r>
      <w:r>
        <w:br w:type="page"/>
      </w:r>
    </w:p>
    <w:p>
      <w:pPr>
        <w:pStyle w:val="Normal"/>
        <w:jc w:val="left"/>
        <w:rPr/>
      </w:pPr>
      <w:r>
        <w:rPr/>
        <w:t>Replace in table with data already present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Bob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Grey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@table_header@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color w:val="auto"/>
        </w:rPr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Bob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Grey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John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Blue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Neils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28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Green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Abdul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Black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Walter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White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Donald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Orange</w:t>
            </w:r>
          </w:p>
        </w:tc>
      </w:tr>
    </w:tbl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</w:r>
    </w:p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Replace in table with data already present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Bob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Grey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hd w:fill="F10D0C" w:val="clear"/>
              </w:rPr>
            </w:pPr>
            <w:r>
              <w:rPr>
                <w:shd w:fill="F10D0C" w:val="clear"/>
              </w:rPr>
              <w:t>@table_header@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Mike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Almond</w:t>
            </w:r>
          </w:p>
        </w:tc>
      </w:tr>
    </w:tbl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Bob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Grey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John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18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Blue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Neils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28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Green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Abdul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22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Black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Walter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19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White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Donald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Orange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Mike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Almond</w:t>
            </w:r>
          </w:p>
        </w:tc>
      </w:tr>
    </w:tbl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</w:r>
      <w:r>
        <w:br w:type="page"/>
      </w:r>
    </w:p>
    <w:p>
      <w:pPr>
        <w:pStyle w:val="Normal"/>
        <w:jc w:val="left"/>
        <w:rPr/>
      </w:pPr>
      <w:r>
        <w:rPr/>
        <w:t>Replace in table with data already present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Bob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90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Grey</w:t>
            </w:r>
          </w:p>
        </w:tc>
      </w:tr>
      <w:tr>
        <w:trPr/>
        <w:tc>
          <w:tcPr>
            <w:tcW w:w="9638" w:type="dxa"/>
            <w:gridSpan w:val="3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@table_header@</w:t>
            </w:r>
          </w:p>
        </w:tc>
      </w:tr>
    </w:tbl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Bob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90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Grey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John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Blue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Neils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28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Green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Abdul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22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Black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Walter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19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White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Donald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Orange</w:t>
            </w:r>
          </w:p>
        </w:tc>
      </w:tr>
    </w:tbl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</w:r>
    </w:p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Replace in table with data already present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thinThickLargeGap" w:sz="2" w:space="0" w:color="000000"/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>
              <w:top w:val="thinThickLargeGap" w:sz="2" w:space="0" w:color="000000"/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>
              <w:top w:val="thinThickLargeGap" w:sz="2" w:space="0" w:color="000000"/>
              <w:left w:val="thinThickLargeGap" w:sz="2" w:space="0" w:color="000000"/>
              <w:bottom w:val="thinThickLargeGap" w:sz="2" w:space="0" w:color="000000"/>
              <w:right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Bob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Grey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shd w:fill="F10D0C" w:val="clear"/>
              </w:rPr>
            </w:pPr>
            <w:r>
              <w:rPr>
                <w:shd w:fill="F10D0C" w:val="clear"/>
              </w:rPr>
              <w:t>@table_header@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Mike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Almond</w:t>
            </w:r>
          </w:p>
        </w:tc>
      </w:tr>
    </w:tbl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thinThickLargeGap" w:sz="2" w:space="0" w:color="000000"/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>
              <w:top w:val="thinThickLargeGap" w:sz="2" w:space="0" w:color="000000"/>
              <w:left w:val="thinThickLargeGap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>
              <w:top w:val="thinThickLargeGap" w:sz="2" w:space="0" w:color="000000"/>
              <w:left w:val="thinThickLargeGap" w:sz="2" w:space="0" w:color="000000"/>
              <w:bottom w:val="thinThickLargeGap" w:sz="2" w:space="0" w:color="000000"/>
              <w:right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Bob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Grey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John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18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Blue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Neils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28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Green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Abdul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22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Black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Walter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19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White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Donald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Orange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Mike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Almond</w:t>
            </w:r>
          </w:p>
        </w:tc>
      </w:tr>
    </w:tbl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</w:r>
      <w:r>
        <w:br w:type="page"/>
      </w:r>
    </w:p>
    <w:p>
      <w:pPr>
        <w:pStyle w:val="Normal"/>
        <w:jc w:val="left"/>
        <w:rPr/>
      </w:pPr>
      <w:r>
        <w:rPr/>
        <w:t>Replace in table with data already present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Bob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Grey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@table_header_tags@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color w:val="auto"/>
        </w:rPr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Bob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Grey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John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Blue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Neils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28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Green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Abdul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Black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Walter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White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Donald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Orange</w:t>
            </w:r>
          </w:p>
        </w:tc>
      </w:tr>
    </w:tbl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</w:r>
    </w:p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Replace in table with data already present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Bob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90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Grey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shd w:fill="F10D0C" w:val="clear"/>
              </w:rPr>
            </w:pPr>
            <w:r>
              <w:rPr>
                <w:shd w:fill="F10D0C" w:val="clear"/>
              </w:rPr>
              <w:t>@table_header_tags@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Mike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99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Almond</w:t>
            </w:r>
          </w:p>
        </w:tc>
      </w:tr>
    </w:tbl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Bob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90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Grey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John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18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Blue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Neils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28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Green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Abdul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22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Black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Walter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19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White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Donald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32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Orange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Mike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99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Almond</w:t>
            </w:r>
          </w:p>
        </w:tc>
      </w:tr>
    </w:tbl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t xml:space="preserve">Replace in table with </w:t>
      </w:r>
      <w:r>
        <w:rPr/>
        <w:t>header already present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thinThickLargeGap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@table_header_tags@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color w:val="auto"/>
        </w:rPr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thinThickLargeGap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thinThickLargeGap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John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Blue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Neils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28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Green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Abdul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Black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Walter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White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Donald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color w:val="auto"/>
              </w:rPr>
              <w:t>Orange</w:t>
            </w:r>
          </w:p>
        </w:tc>
      </w:tr>
    </w:tbl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</w:r>
    </w:p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Replace in table with data already present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shd w:fill="F10D0C" w:val="clear"/>
              </w:rPr>
            </w:pPr>
            <w:r>
              <w:rPr>
                <w:shd w:fill="F10D0C" w:val="clear"/>
              </w:rPr>
              <w:t>@table_header_tags@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Age of the person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Their fav color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John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18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Blue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Neils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28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Green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Abdul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22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Black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Walter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19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White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Donald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32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widowControl w:val="false"/>
              <w:rPr>
                <w:color w:val="auto"/>
                <w:shd w:fill="F10D0C" w:val="clear"/>
              </w:rPr>
            </w:pPr>
            <w:r>
              <w:rPr>
                <w:color w:val="000000"/>
                <w:shd w:fill="F10D0C" w:val="clear"/>
              </w:rPr>
              <w:t>Orange</w:t>
            </w:r>
          </w:p>
        </w:tc>
      </w:tr>
    </w:tbl>
    <w:p>
      <w:pPr>
        <w:pStyle w:val="Normal"/>
        <w:jc w:val="left"/>
        <w:rPr>
          <w:rFonts w:ascii="Noto Sans" w:hAnsi="Noto Sans" w:eastAsia="Segoe UI" w:cs="Tahoma"/>
          <w:color w:val="auto"/>
          <w:kern w:val="2"/>
          <w:sz w:val="20"/>
          <w:szCs w:val="24"/>
          <w:lang w:val="en-US" w:eastAsia="en-US" w:bidi="en-US"/>
        </w:rPr>
      </w:pPr>
      <w:r>
        <w:rPr/>
      </w:r>
    </w:p>
    <w:sectPr>
      <w:type w:val="nextPage"/>
      <w:pgSz w:w="11906" w:h="16838"/>
      <w:pgMar w:left="1134" w:right="1134" w:header="0" w:top="1134" w:footer="0" w:bottom="1191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Segoe UI" w:cs="Tahoma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oto Sans" w:hAnsi="Noto Sans" w:eastAsia="Segoe UI" w:cs="Tahoma"/>
      <w:color w:val="auto"/>
      <w:kern w:val="2"/>
      <w:sz w:val="20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TextBody">
    <w:name w:val="Body Text"/>
    <w:basedOn w:val="Normal"/>
    <w:pPr>
      <w:spacing w:lineRule="auto" w:line="288" w:before="0" w:after="283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09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sans-serif</Template>
  <TotalTime>223</TotalTime>
  <Application>LibreOffice/7.0.3.1$Windows_X86_64 LibreOffice_project/d7547858d014d4cf69878db179d326fc3483e082</Application>
  <Pages>7</Pages>
  <Words>556</Words>
  <Characters>2481</Characters>
  <CharactersWithSpaces>2671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Modern business letter with sans-serif font </dc:description>
  <dc:language>de-AT</dc:language>
  <cp:lastModifiedBy/>
  <dcterms:modified xsi:type="dcterms:W3CDTF">2021-03-18T15:18:45Z</dcterms:modified>
  <cp:revision>151</cp:revision>
  <dc:subject/>
  <dc:title>Modern business letter sans-serif</dc:title>
</cp:coreProperties>
</file>