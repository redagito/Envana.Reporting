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Replace in table with header tags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@tbl_favcolor@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@tbl_age@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@table_header_tags@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Favourite Color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Age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Green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Black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White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Orange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Replace in table with duplicate header tags 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@tbl_favcolor@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@tbl_age@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@tbl_name@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@tbl_name@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@tbl_age@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@table_header_tags@</w:t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Favourite Color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N</w:t>
            </w:r>
            <w:r>
              <w:rPr/>
              <w:t>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John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John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Green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Neils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Neils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Black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Abdul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Abdul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White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Walter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Walter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Orange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Donald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Donald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91" w:gutter="0"/>
          <w:pgNumType w:fmt="decimal"/>
          <w:formProt w:val="false"/>
          <w:textDirection w:val="lrTb"/>
          <w:docGrid w:type="default" w:linePitch="600" w:charSpace="40960"/>
        </w:sectPr>
        <w:pStyle w:val="Normal"/>
        <w:rPr/>
      </w:pPr>
      <w:r>
        <w:rPr/>
      </w:r>
    </w:p>
    <w:p>
      <w:pPr>
        <w:pStyle w:val="Normal"/>
        <w:rPr/>
      </w:pPr>
      <w:r>
        <w:rPr/>
        <w:t>Replace in table with header tags and custom header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@tbl_favcolor@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@tbl_age@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Color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How old (Years)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@table_header_tags@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Color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How old (Years)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Green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Black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White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Orange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Replace in table with duplicate header tags 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@tbl_favcolor@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@tbl_age@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@tbl_name@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@tbl_name@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@tbl_age@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@table_header_tags@</w:t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Favourite Color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N</w:t>
            </w:r>
            <w:r>
              <w:rPr/>
              <w:t>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John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John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Green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Neils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Neils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Black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Abdul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Abdul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White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Walter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Walter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Orange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Donald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Donald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212</TotalTime>
  <Application>LibreOffice/7.0.3.1$Windows_X86_64 LibreOffice_project/d7547858d014d4cf69878db179d326fc3483e082</Application>
  <Pages>2</Pages>
  <Words>148</Words>
  <Characters>776</Characters>
  <CharactersWithSpaces>814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2021-03-18T15:28:41Z</dcterms:modified>
  <cp:revision>128</cp:revision>
  <dc:subject/>
  <dc:title>Modern business letter sans-serif</dc:title>
</cp:coreProperties>
</file>