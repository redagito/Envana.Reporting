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Foo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Bar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Barfoo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Foobar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onsolas" w:hAnsi="Consolas"/>
                <w:color w:val="2A6099"/>
                <w:sz w:val="24"/>
                <w:szCs w:val="24"/>
              </w:rPr>
            </w:pPr>
            <w:r>
              <w:rPr>
                <w:rFonts w:ascii="Consolas" w:hAnsi="Consolas"/>
                <w:color w:val="2A6099"/>
                <w:sz w:val="24"/>
                <w:szCs w:val="24"/>
              </w:rPr>
              <w:t>@table@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123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212</TotalTime>
  <Application>LibreOffice/7.0.3.1$Windows_X86_64 LibreOffice_project/d7547858d014d4cf69878db179d326fc3483e082</Application>
  <Pages>1</Pages>
  <Words>9</Words>
  <Characters>37</Characters>
  <CharactersWithSpaces>37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2021-03-25T16:35:08Z</dcterms:modified>
  <cp:revision>102</cp:revision>
  <dc:subject/>
  <dc:title>Modern business letter sans-serif</dc:title>
</cp:coreProperties>
</file>